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3C01" w14:textId="77777777" w:rsidR="00D127DB" w:rsidRPr="002C32CA" w:rsidRDefault="00D127DB" w:rsidP="00D127DB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2B6CBDE5" w14:textId="77777777" w:rsidR="00897024" w:rsidRPr="006E5358" w:rsidRDefault="008012B2" w:rsidP="00897024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history="1">
        <w:r w:rsidRPr="007A3AE1">
          <w:rPr>
            <w:rStyle w:val="Hyperlink"/>
            <w:sz w:val="19"/>
            <w:szCs w:val="19"/>
          </w:rPr>
          <w:t>LinkedIn</w:t>
        </w:r>
      </w:hyperlink>
      <w:r w:rsidR="00897024" w:rsidRPr="006E5358">
        <w:rPr>
          <w:sz w:val="19"/>
          <w:szCs w:val="19"/>
        </w:rPr>
        <w:t xml:space="preserve"> </w:t>
      </w:r>
      <w:r w:rsidR="00897024"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 w:rsidR="00200120"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="00897024"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="00897024" w:rsidRPr="006E5358">
          <w:rPr>
            <w:rStyle w:val="Hyperlink"/>
            <w:sz w:val="19"/>
            <w:szCs w:val="19"/>
          </w:rPr>
          <w:t>GitHub</w:t>
        </w:r>
      </w:hyperlink>
    </w:p>
    <w:p w14:paraId="05BDB145" w14:textId="77777777" w:rsidR="00D127DB" w:rsidRPr="00897024" w:rsidRDefault="00D127DB" w:rsidP="00897024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r w:rsidRPr="002C32CA">
        <w:rPr>
          <w:rFonts w:eastAsia="Times New Roman"/>
          <w:sz w:val="19"/>
          <w:szCs w:val="19"/>
        </w:rPr>
        <w:t xml:space="preserve"> </w:t>
      </w:r>
    </w:p>
    <w:p w14:paraId="59464496" w14:textId="77777777" w:rsidR="00D127DB" w:rsidRPr="009E1D33" w:rsidRDefault="00D127DB" w:rsidP="00D127DB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77C201E2" w14:textId="77777777" w:rsidR="00E67FAD" w:rsidRPr="00FE58AF" w:rsidRDefault="00E67FAD" w:rsidP="00E67FA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C#, </w:t>
      </w:r>
      <w:r w:rsidRPr="00FE58AF">
        <w:rPr>
          <w:rStyle w:val="hljs-variable"/>
          <w:sz w:val="20"/>
          <w:szCs w:val="20"/>
        </w:rPr>
        <w:t>Java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 w:rsidR="00706C35">
        <w:rPr>
          <w:rStyle w:val="hljs-operator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JavaScript, TypeScript</w:t>
      </w:r>
    </w:p>
    <w:p w14:paraId="68CF41AC" w14:textId="77777777" w:rsidR="00E67FAD" w:rsidRPr="00006825" w:rsidRDefault="00E67FAD" w:rsidP="00E67FA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Frameworks and Libraries: </w:t>
      </w:r>
      <w:r w:rsidRPr="00E67FAD">
        <w:rPr>
          <w:rFonts w:eastAsia="Times New Roman"/>
          <w:color w:val="000000"/>
          <w:sz w:val="20"/>
          <w:szCs w:val="20"/>
        </w:rPr>
        <w:t>ASP.NET Core</w:t>
      </w:r>
      <w:r w:rsidR="00706C35">
        <w:rPr>
          <w:rFonts w:eastAsia="Times New Roman"/>
          <w:color w:val="000000"/>
          <w:sz w:val="20"/>
          <w:szCs w:val="20"/>
        </w:rPr>
        <w:t xml:space="preserve"> (</w:t>
      </w:r>
      <w:r>
        <w:rPr>
          <w:rFonts w:eastAsia="Times New Roman"/>
          <w:color w:val="000000"/>
          <w:sz w:val="20"/>
          <w:szCs w:val="20"/>
        </w:rPr>
        <w:t>Entity Framework Core</w:t>
      </w:r>
      <w:r w:rsidR="00706C35">
        <w:rPr>
          <w:rFonts w:eastAsia="Times New Roman"/>
          <w:color w:val="000000"/>
          <w:sz w:val="20"/>
          <w:szCs w:val="20"/>
        </w:rPr>
        <w:t>),</w:t>
      </w:r>
      <w:r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</w:p>
    <w:p w14:paraId="72174603" w14:textId="77777777" w:rsidR="00006825" w:rsidRPr="00006825" w:rsidRDefault="00006825" w:rsidP="0000682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="00FA33D0" w:rsidRPr="00FE58AF">
        <w:rPr>
          <w:rStyle w:val="hljs-builtin"/>
          <w:sz w:val="20"/>
          <w:szCs w:val="20"/>
        </w:rPr>
        <w:t>Next</w:t>
      </w:r>
      <w:r w:rsidR="00FA33D0" w:rsidRPr="00FE58AF">
        <w:rPr>
          <w:rStyle w:val="hljs-operator"/>
          <w:sz w:val="20"/>
          <w:szCs w:val="20"/>
        </w:rPr>
        <w:t>.</w:t>
      </w:r>
      <w:r w:rsidR="00FA33D0" w:rsidRPr="00FE58AF">
        <w:rPr>
          <w:rStyle w:val="hljs-variable"/>
          <w:sz w:val="20"/>
          <w:szCs w:val="20"/>
        </w:rPr>
        <w:t>js</w:t>
      </w:r>
      <w:r w:rsidR="00FA33D0">
        <w:rPr>
          <w:rStyle w:val="hljs-variable"/>
          <w:sz w:val="20"/>
          <w:szCs w:val="20"/>
        </w:rPr>
        <w:t>,</w:t>
      </w:r>
      <w:r w:rsidR="00FA33D0"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 xml:space="preserve">Blazor, </w:t>
      </w:r>
      <w:r w:rsidRPr="00FE58AF">
        <w:rPr>
          <w:rStyle w:val="hljs-variable"/>
          <w:sz w:val="20"/>
          <w:szCs w:val="20"/>
        </w:rPr>
        <w:t>Angular</w:t>
      </w:r>
      <w:r w:rsidRPr="00FE58AF">
        <w:rPr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React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HTML5, CSS3</w:t>
      </w:r>
      <w:r w:rsidR="00706C35">
        <w:rPr>
          <w:rStyle w:val="hljs-variable"/>
          <w:sz w:val="20"/>
          <w:szCs w:val="20"/>
        </w:rPr>
        <w:t>, Sanity CMS</w:t>
      </w:r>
    </w:p>
    <w:p w14:paraId="01E5DBD4" w14:textId="77777777" w:rsidR="00E67FAD" w:rsidRPr="00FE58AF" w:rsidRDefault="00E67FAD" w:rsidP="00E67FA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&amp; Tools: </w:t>
      </w:r>
      <w:r w:rsidR="008A558E">
        <w:rPr>
          <w:rFonts w:eastAsia="Times New Roman"/>
          <w:color w:val="000000"/>
          <w:sz w:val="20"/>
          <w:szCs w:val="20"/>
        </w:rPr>
        <w:t>Microsoft SQL Server</w:t>
      </w:r>
      <w:r w:rsidR="00006825" w:rsidRPr="00006825">
        <w:rPr>
          <w:rFonts w:eastAsia="Times New Roman"/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 w:rsidR="00706C35">
        <w:rPr>
          <w:rStyle w:val="hljs-variable"/>
          <w:sz w:val="20"/>
          <w:szCs w:val="20"/>
        </w:rPr>
        <w:t>, Kafka</w:t>
      </w:r>
    </w:p>
    <w:p w14:paraId="6A2EF55B" w14:textId="77777777" w:rsidR="00E67FAD" w:rsidRPr="00FE58AF" w:rsidRDefault="00E67FAD" w:rsidP="00E67FA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</w:t>
      </w:r>
      <w:r w:rsidR="00F922F9">
        <w:rPr>
          <w:color w:val="000000"/>
          <w:sz w:val="20"/>
          <w:szCs w:val="20"/>
        </w:rPr>
        <w:t xml:space="preserve">, </w:t>
      </w:r>
      <w:r w:rsidRPr="00FE58AF">
        <w:rPr>
          <w:color w:val="000000"/>
          <w:sz w:val="20"/>
          <w:szCs w:val="20"/>
        </w:rPr>
        <w:t>GitHub Actions</w:t>
      </w:r>
      <w:r w:rsidR="008A558E">
        <w:rPr>
          <w:color w:val="000000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 xml:space="preserve">Lambda), </w:t>
      </w:r>
      <w:r w:rsidR="00F922F9">
        <w:rPr>
          <w:rStyle w:val="hljs-string"/>
          <w:sz w:val="20"/>
          <w:szCs w:val="20"/>
        </w:rPr>
        <w:t>Azure</w:t>
      </w:r>
      <w:r w:rsidR="00706C35">
        <w:rPr>
          <w:rStyle w:val="hljs-string"/>
          <w:sz w:val="20"/>
          <w:szCs w:val="20"/>
        </w:rPr>
        <w:t>, Jenkins</w:t>
      </w:r>
    </w:p>
    <w:p w14:paraId="26879DBF" w14:textId="77777777" w:rsidR="008A558E" w:rsidRPr="009E1D33" w:rsidRDefault="00D127DB" w:rsidP="008A558E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="008A558E" w:rsidRPr="002C32CA">
        <w:rPr>
          <w:rFonts w:eastAsia="Times New Roman"/>
          <w:i/>
          <w:sz w:val="20"/>
          <w:szCs w:val="20"/>
        </w:rPr>
        <w:tab/>
      </w:r>
      <w:r w:rsidR="008A558E" w:rsidRPr="002C32CA">
        <w:rPr>
          <w:rFonts w:eastAsia="Times New Roman"/>
          <w:b/>
          <w:sz w:val="20"/>
          <w:szCs w:val="20"/>
        </w:rPr>
        <w:br/>
      </w:r>
      <w:r w:rsidR="008A558E">
        <w:rPr>
          <w:rFonts w:eastAsia="Times New Roman"/>
          <w:b/>
        </w:rPr>
        <w:t xml:space="preserve">WORK </w:t>
      </w:r>
      <w:r w:rsidR="008A558E" w:rsidRPr="009E1D33">
        <w:rPr>
          <w:rFonts w:eastAsia="Times New Roman"/>
          <w:b/>
        </w:rPr>
        <w:t xml:space="preserve">EXPERIENCE </w:t>
      </w:r>
      <w:r w:rsidR="008A558E" w:rsidRPr="009E1D33">
        <w:rPr>
          <w:rFonts w:eastAsia="Times New Roman"/>
          <w:iCs/>
        </w:rPr>
        <w:t xml:space="preserve">  </w:t>
      </w:r>
      <w:r w:rsidR="008A558E" w:rsidRPr="009E1D33">
        <w:rPr>
          <w:rFonts w:eastAsia="Times New Roman"/>
          <w:b/>
        </w:rPr>
        <w:tab/>
      </w:r>
    </w:p>
    <w:p w14:paraId="3BBB7244" w14:textId="77777777" w:rsidR="0082663B" w:rsidRPr="00FE58AF" w:rsidRDefault="00FA33D0" w:rsidP="0082663B">
      <w:pPr>
        <w:spacing w:after="0" w:line="240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EmpoweredAI</w:t>
      </w:r>
      <w:r w:rsidR="0082663B" w:rsidRPr="00FE58AF">
        <w:rPr>
          <w:rFonts w:eastAsia="Times New Roman"/>
          <w:b/>
          <w:sz w:val="20"/>
          <w:szCs w:val="20"/>
        </w:rPr>
        <w:t xml:space="preserve">, </w:t>
      </w:r>
      <w:r w:rsidR="0082663B" w:rsidRPr="00FE58AF">
        <w:rPr>
          <w:rFonts w:eastAsia="Times New Roman"/>
          <w:i/>
          <w:sz w:val="20"/>
          <w:szCs w:val="20"/>
        </w:rPr>
        <w:t>Toledo, OH</w:t>
      </w:r>
      <w:r w:rsidR="0082663B" w:rsidRPr="00FE58AF">
        <w:rPr>
          <w:rFonts w:eastAsia="Times New Roman"/>
          <w:i/>
          <w:sz w:val="20"/>
          <w:szCs w:val="20"/>
        </w:rPr>
        <w:tab/>
      </w:r>
      <w:r w:rsidR="0082663B" w:rsidRPr="00FE58AF">
        <w:rPr>
          <w:rFonts w:eastAsia="Times New Roman"/>
          <w:i/>
          <w:sz w:val="20"/>
          <w:szCs w:val="20"/>
        </w:rPr>
        <w:tab/>
      </w:r>
      <w:r w:rsidR="0082663B" w:rsidRPr="00FE58AF">
        <w:rPr>
          <w:rFonts w:eastAsia="Times New Roman"/>
          <w:i/>
          <w:sz w:val="20"/>
          <w:szCs w:val="20"/>
        </w:rPr>
        <w:tab/>
      </w:r>
      <w:r w:rsidR="0082663B" w:rsidRPr="00FE58AF">
        <w:rPr>
          <w:rFonts w:eastAsia="Times New Roman"/>
          <w:i/>
          <w:sz w:val="20"/>
          <w:szCs w:val="20"/>
        </w:rPr>
        <w:tab/>
      </w:r>
      <w:r w:rsidR="0082663B" w:rsidRPr="00FE58AF">
        <w:rPr>
          <w:rFonts w:eastAsia="Times New Roman"/>
          <w:i/>
          <w:sz w:val="20"/>
          <w:szCs w:val="20"/>
        </w:rPr>
        <w:tab/>
      </w:r>
      <w:r w:rsidR="0082663B" w:rsidRPr="00FE58AF">
        <w:rPr>
          <w:rFonts w:eastAsia="Times New Roman"/>
          <w:i/>
          <w:sz w:val="20"/>
          <w:szCs w:val="20"/>
        </w:rPr>
        <w:tab/>
      </w:r>
      <w:r w:rsidR="0082663B" w:rsidRPr="00FE58AF">
        <w:rPr>
          <w:rFonts w:eastAsia="Times New Roman"/>
          <w:i/>
          <w:sz w:val="20"/>
          <w:szCs w:val="20"/>
        </w:rPr>
        <w:tab/>
        <w:t xml:space="preserve">  </w:t>
      </w:r>
      <w:r w:rsidR="0082663B" w:rsidRPr="00FE58AF">
        <w:rPr>
          <w:rFonts w:eastAsia="Times New Roman"/>
          <w:i/>
          <w:sz w:val="20"/>
          <w:szCs w:val="20"/>
        </w:rPr>
        <w:tab/>
      </w:r>
      <w:r>
        <w:rPr>
          <w:rFonts w:eastAsia="Times New Roman"/>
          <w:i/>
          <w:sz w:val="20"/>
          <w:szCs w:val="20"/>
        </w:rPr>
        <w:tab/>
        <w:t xml:space="preserve">   </w:t>
      </w:r>
      <w:r w:rsidR="0082663B" w:rsidRPr="00FE58AF">
        <w:rPr>
          <w:rFonts w:eastAsia="Times New Roman"/>
          <w:i/>
          <w:sz w:val="20"/>
          <w:szCs w:val="20"/>
        </w:rPr>
        <w:t xml:space="preserve"> </w:t>
      </w:r>
      <w:r>
        <w:rPr>
          <w:rFonts w:eastAsia="Times New Roman"/>
          <w:b/>
          <w:sz w:val="20"/>
          <w:szCs w:val="20"/>
        </w:rPr>
        <w:t>May 2025 - Present</w:t>
      </w:r>
    </w:p>
    <w:p w14:paraId="211B784A" w14:textId="77777777" w:rsidR="0082663B" w:rsidRPr="00FE58AF" w:rsidRDefault="0082663B" w:rsidP="0082663B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 w:rsidR="00FA33D0"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35E283B4" w14:textId="77777777" w:rsidR="0082663B" w:rsidRPr="00FE58AF" w:rsidRDefault="00CC1F13" w:rsidP="0082663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4D12C7">
        <w:rPr>
          <w:b/>
          <w:bCs/>
          <w:color w:val="000000"/>
          <w:sz w:val="20"/>
          <w:szCs w:val="20"/>
        </w:rPr>
        <w:t>TailwindCSS</w:t>
      </w:r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 w:rsidR="004D12C7">
        <w:rPr>
          <w:color w:val="000000"/>
          <w:sz w:val="20"/>
          <w:szCs w:val="20"/>
        </w:rPr>
        <w:t>.</w:t>
      </w:r>
    </w:p>
    <w:p w14:paraId="4DE35B8B" w14:textId="77777777" w:rsidR="0082663B" w:rsidRPr="00FE58AF" w:rsidRDefault="00CC1F13" w:rsidP="0082663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263BC475" w14:textId="77777777" w:rsidR="003064A2" w:rsidRPr="003064A2" w:rsidRDefault="00CC1F13" w:rsidP="0082663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5DEC71A0" w14:textId="77777777" w:rsidR="0082663B" w:rsidRDefault="0082663B" w:rsidP="008A558E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52CFFF02" w14:textId="77777777" w:rsidR="008A558E" w:rsidRPr="00FE58AF" w:rsidRDefault="008A558E" w:rsidP="008A558E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Abhitech Energycon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1076E18C" w14:textId="77777777" w:rsidR="008A558E" w:rsidRPr="00FE58AF" w:rsidRDefault="008A558E" w:rsidP="008A558E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3BB767F7" w14:textId="77777777" w:rsidR="003064A2" w:rsidRPr="00FE58AF" w:rsidRDefault="003064A2" w:rsidP="003064A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Blazor</w:t>
      </w:r>
      <w:r>
        <w:rPr>
          <w:color w:val="000000"/>
          <w:sz w:val="20"/>
          <w:szCs w:val="20"/>
        </w:rPr>
        <w:t xml:space="preserve">, </w:t>
      </w:r>
      <w:r>
        <w:rPr>
          <w:b/>
          <w:bCs/>
          <w:color w:val="000000"/>
          <w:sz w:val="20"/>
          <w:szCs w:val="20"/>
        </w:rPr>
        <w:t>ASP.NET Core Web API</w:t>
      </w:r>
      <w:r>
        <w:rPr>
          <w:color w:val="000000"/>
          <w:sz w:val="20"/>
          <w:szCs w:val="20"/>
        </w:rPr>
        <w:t xml:space="preserve"> with </w:t>
      </w:r>
      <w:r w:rsidRPr="00854D07">
        <w:rPr>
          <w:b/>
          <w:bCs/>
          <w:color w:val="000000"/>
          <w:sz w:val="20"/>
          <w:szCs w:val="20"/>
        </w:rPr>
        <w:t>Entity Framework Core</w:t>
      </w:r>
      <w:r>
        <w:rPr>
          <w:color w:val="000000"/>
          <w:sz w:val="20"/>
          <w:szCs w:val="20"/>
        </w:rPr>
        <w:t xml:space="preserve">. </w:t>
      </w:r>
      <w:r w:rsidRPr="00FE58AF">
        <w:rPr>
          <w:color w:val="000000"/>
          <w:sz w:val="20"/>
          <w:szCs w:val="20"/>
        </w:rPr>
        <w:t xml:space="preserve"> </w:t>
      </w:r>
    </w:p>
    <w:p w14:paraId="061C39BD" w14:textId="77777777" w:rsidR="003064A2" w:rsidRPr="00FE58AF" w:rsidRDefault="001F5B7E" w:rsidP="003064A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="003064A2" w:rsidRPr="00FE58AF">
        <w:rPr>
          <w:color w:val="000000"/>
          <w:sz w:val="20"/>
          <w:szCs w:val="20"/>
        </w:rPr>
        <w:t xml:space="preserve"> an </w:t>
      </w:r>
      <w:r w:rsidR="003064A2" w:rsidRPr="00FE58AF">
        <w:rPr>
          <w:b/>
          <w:bCs/>
          <w:color w:val="000000"/>
          <w:sz w:val="20"/>
          <w:szCs w:val="20"/>
        </w:rPr>
        <w:t>ETL</w:t>
      </w:r>
      <w:r w:rsidR="003064A2" w:rsidRPr="00FE58AF">
        <w:rPr>
          <w:color w:val="000000"/>
          <w:sz w:val="20"/>
          <w:szCs w:val="20"/>
        </w:rPr>
        <w:t xml:space="preserve"> pipeline with </w:t>
      </w:r>
      <w:r w:rsidR="003064A2" w:rsidRPr="00FE58AF">
        <w:rPr>
          <w:b/>
          <w:bCs/>
          <w:color w:val="000000"/>
          <w:sz w:val="20"/>
          <w:szCs w:val="20"/>
        </w:rPr>
        <w:t>Apache</w:t>
      </w:r>
      <w:r w:rsidR="003064A2" w:rsidRPr="00FE58AF">
        <w:rPr>
          <w:color w:val="000000"/>
          <w:sz w:val="20"/>
          <w:szCs w:val="20"/>
        </w:rPr>
        <w:t xml:space="preserve"> </w:t>
      </w:r>
      <w:r w:rsidR="003064A2" w:rsidRPr="00FE58AF">
        <w:rPr>
          <w:b/>
          <w:bCs/>
          <w:color w:val="000000"/>
          <w:sz w:val="20"/>
          <w:szCs w:val="20"/>
        </w:rPr>
        <w:t>Kafka</w:t>
      </w:r>
      <w:r w:rsidR="003064A2" w:rsidRPr="00FE58AF">
        <w:rPr>
          <w:color w:val="000000"/>
          <w:sz w:val="20"/>
          <w:szCs w:val="20"/>
        </w:rPr>
        <w:t xml:space="preserve"> to extract data from </w:t>
      </w:r>
      <w:r w:rsidR="003064A2" w:rsidRPr="00FE58AF">
        <w:rPr>
          <w:b/>
          <w:bCs/>
          <w:color w:val="000000"/>
          <w:sz w:val="20"/>
          <w:szCs w:val="20"/>
        </w:rPr>
        <w:t>SAP</w:t>
      </w:r>
      <w:r w:rsidR="003064A2" w:rsidRPr="00FE58AF">
        <w:rPr>
          <w:color w:val="000000"/>
          <w:sz w:val="20"/>
          <w:szCs w:val="20"/>
        </w:rPr>
        <w:t xml:space="preserve"> into </w:t>
      </w:r>
      <w:r w:rsidR="003064A2">
        <w:rPr>
          <w:b/>
          <w:bCs/>
          <w:color w:val="000000"/>
          <w:sz w:val="20"/>
          <w:szCs w:val="20"/>
        </w:rPr>
        <w:t>MS SQL Server</w:t>
      </w:r>
      <w:r w:rsidR="003064A2" w:rsidRPr="00FE58AF">
        <w:rPr>
          <w:color w:val="000000"/>
          <w:sz w:val="20"/>
          <w:szCs w:val="20"/>
        </w:rPr>
        <w:t xml:space="preserve">, improved query speed by </w:t>
      </w:r>
      <w:r w:rsidR="003064A2" w:rsidRPr="00FE58AF">
        <w:rPr>
          <w:b/>
          <w:bCs/>
          <w:color w:val="000000"/>
          <w:sz w:val="20"/>
          <w:szCs w:val="20"/>
        </w:rPr>
        <w:t>50%</w:t>
      </w:r>
      <w:r w:rsidR="003064A2" w:rsidRPr="00FE58AF">
        <w:rPr>
          <w:color w:val="000000"/>
          <w:sz w:val="20"/>
          <w:szCs w:val="20"/>
        </w:rPr>
        <w:t xml:space="preserve"> with indexing. </w:t>
      </w:r>
    </w:p>
    <w:p w14:paraId="03DFB452" w14:textId="77777777" w:rsidR="003064A2" w:rsidRPr="003064A2" w:rsidRDefault="003064A2" w:rsidP="003064A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38156B28" w14:textId="77777777" w:rsidR="003064A2" w:rsidRPr="003064A2" w:rsidRDefault="003064A2" w:rsidP="003064A2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 SAP data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28BCAE4E" w14:textId="77777777" w:rsidR="003064A2" w:rsidRPr="003064A2" w:rsidRDefault="003064A2" w:rsidP="003064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6977B8D4" w14:textId="77777777" w:rsidR="008A558E" w:rsidRPr="00FE58AF" w:rsidRDefault="008A558E" w:rsidP="008A558E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30FA9CB2" w14:textId="77777777" w:rsidR="008A558E" w:rsidRPr="00FE58AF" w:rsidRDefault="008A558E" w:rsidP="008A558E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Full Stack Software Engineer intern</w:t>
      </w:r>
    </w:p>
    <w:p w14:paraId="195A1FEC" w14:textId="77777777" w:rsidR="008A558E" w:rsidRPr="00FE58AF" w:rsidRDefault="008A558E" w:rsidP="008A558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 w:rsidR="00E4182F"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3187709C" w14:textId="77777777" w:rsidR="008A558E" w:rsidRPr="00FE58AF" w:rsidRDefault="00DD19C6" w:rsidP="008A558E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="008A558E" w:rsidRPr="00FE58AF">
        <w:rPr>
          <w:rFonts w:ascii="Calibri" w:hAnsi="Calibri" w:cs="Calibri"/>
          <w:sz w:val="20"/>
          <w:szCs w:val="20"/>
        </w:rPr>
        <w:t xml:space="preserve"> </w:t>
      </w:r>
      <w:r w:rsidR="008A558E" w:rsidRPr="00FE58AF">
        <w:rPr>
          <w:rFonts w:ascii="Calibri" w:hAnsi="Calibri" w:cs="Calibri"/>
          <w:b/>
          <w:bCs/>
          <w:sz w:val="20"/>
          <w:szCs w:val="20"/>
        </w:rPr>
        <w:t>SQL</w:t>
      </w:r>
      <w:r w:rsidR="008A558E" w:rsidRPr="00FE58AF">
        <w:rPr>
          <w:rFonts w:ascii="Calibri" w:hAnsi="Calibri" w:cs="Calibri"/>
          <w:sz w:val="20"/>
          <w:szCs w:val="20"/>
        </w:rPr>
        <w:t xml:space="preserve"> </w:t>
      </w:r>
      <w:r w:rsidR="008A558E"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="008A558E" w:rsidRPr="00FE58AF">
        <w:rPr>
          <w:rFonts w:ascii="Calibri" w:hAnsi="Calibri" w:cs="Calibri"/>
          <w:sz w:val="20"/>
          <w:szCs w:val="20"/>
        </w:rPr>
        <w:t xml:space="preserve"> and </w:t>
      </w:r>
      <w:r w:rsidR="008A558E"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="008A558E" w:rsidRPr="00FE58AF">
        <w:rPr>
          <w:rFonts w:ascii="Calibri" w:hAnsi="Calibri" w:cs="Calibri"/>
          <w:sz w:val="20"/>
          <w:szCs w:val="20"/>
        </w:rPr>
        <w:t xml:space="preserve"> </w:t>
      </w:r>
      <w:r w:rsidR="008A558E"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="008A558E"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="008A558E" w:rsidRPr="00FE58AF">
        <w:rPr>
          <w:rFonts w:ascii="Calibri" w:hAnsi="Calibri" w:cs="Calibri"/>
          <w:b/>
          <w:bCs/>
          <w:sz w:val="20"/>
          <w:szCs w:val="20"/>
        </w:rPr>
        <w:t>50%</w:t>
      </w:r>
      <w:r w:rsidR="008A558E" w:rsidRPr="00FE58AF">
        <w:rPr>
          <w:rFonts w:ascii="Calibri" w:hAnsi="Calibri" w:cs="Calibri"/>
          <w:sz w:val="20"/>
          <w:szCs w:val="20"/>
        </w:rPr>
        <w:t xml:space="preserve"> </w:t>
      </w:r>
      <w:r w:rsidR="008A558E"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="008A558E"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33F7DC47" w14:textId="77777777" w:rsidR="008A558E" w:rsidRPr="00FE58AF" w:rsidRDefault="008A558E" w:rsidP="008A5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46CA4DD5" w14:textId="77777777" w:rsidR="008A558E" w:rsidRPr="00FE58AF" w:rsidRDefault="008A558E" w:rsidP="008A558E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5A18CD81" w14:textId="77777777" w:rsidR="008A558E" w:rsidRPr="00FE58AF" w:rsidRDefault="008A558E" w:rsidP="008A558E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Technochrafts,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 2023 – July 2023</w:t>
      </w:r>
    </w:p>
    <w:p w14:paraId="0490A1A3" w14:textId="77777777" w:rsidR="008A558E" w:rsidRPr="00FE58AF" w:rsidRDefault="008A558E" w:rsidP="008A558E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Software Engineer intern</w:t>
      </w:r>
    </w:p>
    <w:p w14:paraId="3B95A08A" w14:textId="77777777" w:rsidR="008A558E" w:rsidRPr="00FE58AF" w:rsidRDefault="008A558E" w:rsidP="008A558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 w:rsidR="0000358A"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763C9C0E" w14:textId="77777777" w:rsidR="008A558E" w:rsidRPr="00EC4C63" w:rsidRDefault="00DD19C6" w:rsidP="008A5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="008A558E" w:rsidRPr="00EC4C63">
        <w:rPr>
          <w:sz w:val="20"/>
          <w:szCs w:val="20"/>
        </w:rPr>
        <w:t xml:space="preserve"> </w:t>
      </w:r>
      <w:r w:rsidR="008A558E"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="008A558E" w:rsidRPr="00EC4C63">
        <w:rPr>
          <w:sz w:val="20"/>
          <w:szCs w:val="20"/>
        </w:rPr>
        <w:t xml:space="preserve"> </w:t>
      </w:r>
      <w:r w:rsidR="008A558E" w:rsidRPr="00EC4C63">
        <w:rPr>
          <w:b/>
          <w:bCs/>
          <w:sz w:val="20"/>
          <w:szCs w:val="20"/>
        </w:rPr>
        <w:t xml:space="preserve">NGINX </w:t>
      </w:r>
      <w:r w:rsidR="008A558E" w:rsidRPr="00EC4C63">
        <w:rPr>
          <w:sz w:val="20"/>
          <w:szCs w:val="20"/>
        </w:rPr>
        <w:t xml:space="preserve">on </w:t>
      </w:r>
      <w:r w:rsidR="008A558E"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="008A558E"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="008A558E"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</w:t>
      </w:r>
      <w:r w:rsidR="003A1FA5">
        <w:rPr>
          <w:sz w:val="20"/>
          <w:szCs w:val="20"/>
        </w:rPr>
        <w:t xml:space="preserve"> API</w:t>
      </w:r>
      <w:r w:rsidR="008A558E" w:rsidRPr="00EC4C63">
        <w:rPr>
          <w:sz w:val="20"/>
          <w:szCs w:val="20"/>
        </w:rPr>
        <w:t xml:space="preserve"> performance by </w:t>
      </w:r>
      <w:r w:rsidR="008A558E" w:rsidRPr="00EC4C63">
        <w:rPr>
          <w:b/>
          <w:bCs/>
          <w:sz w:val="20"/>
          <w:szCs w:val="20"/>
        </w:rPr>
        <w:t>45%</w:t>
      </w:r>
      <w:r w:rsidR="008A558E" w:rsidRPr="00EC4C63">
        <w:rPr>
          <w:sz w:val="20"/>
          <w:szCs w:val="20"/>
        </w:rPr>
        <w:t>.</w:t>
      </w:r>
    </w:p>
    <w:p w14:paraId="0E3BC1B2" w14:textId="77777777" w:rsidR="008A558E" w:rsidRPr="008A558E" w:rsidRDefault="00C93423" w:rsidP="008A5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="008A558E" w:rsidRPr="008A558E">
        <w:rPr>
          <w:sz w:val="20"/>
          <w:szCs w:val="20"/>
        </w:rPr>
        <w:t xml:space="preserve"> a CI/CD pipeline with GitLab C</w:t>
      </w:r>
      <w:r w:rsidR="008A558E">
        <w:rPr>
          <w:sz w:val="20"/>
          <w:szCs w:val="20"/>
        </w:rPr>
        <w:t>I</w:t>
      </w:r>
      <w:r w:rsidR="008A558E" w:rsidRPr="008A558E">
        <w:rPr>
          <w:sz w:val="20"/>
          <w:szCs w:val="20"/>
        </w:rPr>
        <w:t xml:space="preserve"> and Docker</w:t>
      </w:r>
      <w:r w:rsidR="00FA33D0">
        <w:rPr>
          <w:sz w:val="20"/>
          <w:szCs w:val="20"/>
        </w:rPr>
        <w:t xml:space="preserve"> </w:t>
      </w:r>
      <w:r w:rsidR="008A558E" w:rsidRPr="008A558E">
        <w:rPr>
          <w:sz w:val="20"/>
          <w:szCs w:val="20"/>
        </w:rPr>
        <w:t xml:space="preserve">to automate testing </w:t>
      </w:r>
      <w:r w:rsidR="003D0160">
        <w:rPr>
          <w:sz w:val="20"/>
          <w:szCs w:val="20"/>
        </w:rPr>
        <w:t xml:space="preserve">and streamline deployments. </w:t>
      </w:r>
    </w:p>
    <w:p w14:paraId="25827FD7" w14:textId="77777777" w:rsidR="008A558E" w:rsidRPr="00200120" w:rsidRDefault="008A558E" w:rsidP="00200120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1A6F1B19" w14:textId="77777777" w:rsidR="008A558E" w:rsidRPr="00FE58AF" w:rsidRDefault="008A558E" w:rsidP="008A558E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>Headstarter Fellowship – AI Customer Support</w:t>
      </w:r>
    </w:p>
    <w:p w14:paraId="336F4634" w14:textId="77777777" w:rsidR="008A558E" w:rsidRPr="00CC1F13" w:rsidRDefault="008A558E" w:rsidP="008A558E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sz w:val="20"/>
          <w:szCs w:val="20"/>
        </w:rPr>
        <w:t xml:space="preserve">Built a real-time AI-powered chat assistant using </w:t>
      </w:r>
      <w:r w:rsidRPr="00FE58AF">
        <w:rPr>
          <w:b/>
          <w:bCs/>
          <w:sz w:val="20"/>
          <w:szCs w:val="20"/>
        </w:rPr>
        <w:t>OpenAI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API</w:t>
      </w:r>
      <w:r w:rsidRPr="00FE58AF">
        <w:rPr>
          <w:sz w:val="20"/>
          <w:szCs w:val="20"/>
        </w:rPr>
        <w:t xml:space="preserve"> and </w:t>
      </w:r>
      <w:r w:rsidRPr="00FE58AF">
        <w:rPr>
          <w:b/>
          <w:bCs/>
          <w:sz w:val="20"/>
          <w:szCs w:val="20"/>
        </w:rPr>
        <w:t>Next.js</w:t>
      </w:r>
      <w:r w:rsidRPr="00FE58AF">
        <w:rPr>
          <w:sz w:val="20"/>
          <w:szCs w:val="20"/>
        </w:rPr>
        <w:t xml:space="preserve">, backed by </w:t>
      </w:r>
      <w:r w:rsidRPr="00FE58AF">
        <w:rPr>
          <w:b/>
          <w:bCs/>
          <w:sz w:val="20"/>
          <w:szCs w:val="20"/>
        </w:rPr>
        <w:t>AWS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Lambda</w:t>
      </w:r>
      <w:r w:rsidRPr="00FE58AF">
        <w:rPr>
          <w:sz w:val="20"/>
          <w:szCs w:val="20"/>
        </w:rPr>
        <w:t xml:space="preserve"> and </w:t>
      </w:r>
      <w:r w:rsidRPr="00FE58AF">
        <w:rPr>
          <w:b/>
          <w:bCs/>
          <w:sz w:val="20"/>
          <w:szCs w:val="20"/>
        </w:rPr>
        <w:t>WebSockets</w:t>
      </w:r>
      <w:r w:rsidRPr="00FE58AF">
        <w:rPr>
          <w:sz w:val="20"/>
          <w:szCs w:val="20"/>
        </w:rPr>
        <w:t xml:space="preserve"> to handle 10K+ concurrent requests with &lt;200ms latency.</w:t>
      </w:r>
    </w:p>
    <w:p w14:paraId="4EE5149A" w14:textId="77777777" w:rsidR="00CC1F13" w:rsidRPr="00FA33D0" w:rsidRDefault="00CC1F13" w:rsidP="00CC1F13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</w:p>
    <w:p w14:paraId="45543E5F" w14:textId="77777777" w:rsidR="00FA33D0" w:rsidRPr="00200120" w:rsidRDefault="00FA33D0" w:rsidP="00FA33D0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4BE9A7F7" w14:textId="77777777" w:rsidR="00FA33D0" w:rsidRPr="00FE58AF" w:rsidRDefault="00FA33D0" w:rsidP="00FA33D0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 xml:space="preserve">Toledo Codes </w:t>
        </w:r>
        <w:r w:rsidR="00977843" w:rsidRPr="00977843">
          <w:rPr>
            <w:rStyle w:val="Hyperlink"/>
            <w:rFonts w:eastAsia="Times New Roman"/>
            <w:b/>
            <w:sz w:val="20"/>
            <w:szCs w:val="20"/>
          </w:rPr>
          <w:t>(</w:t>
        </w:r>
        <w:r w:rsidRPr="00977843">
          <w:rPr>
            <w:rStyle w:val="Hyperlink"/>
            <w:rFonts w:eastAsia="Times New Roman"/>
            <w:b/>
            <w:sz w:val="20"/>
            <w:szCs w:val="20"/>
          </w:rPr>
          <w:t>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 w:rsidR="00CC1F13"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/>
          <w:sz w:val="20"/>
          <w:szCs w:val="20"/>
        </w:rPr>
        <w:t>Founder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5DDD8652" w14:textId="77777777" w:rsidR="00FA33D0" w:rsidRPr="00FA33D0" w:rsidRDefault="00CC1F13" w:rsidP="00FA33D0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="00FA33D0"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="00FA33D0"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="00FA33D0" w:rsidRPr="00FA33D0">
        <w:rPr>
          <w:sz w:val="20"/>
          <w:szCs w:val="20"/>
        </w:rPr>
        <w:t xml:space="preserve"> a fellowship program and campus student organization to expand local tech engagement</w:t>
      </w:r>
      <w:r w:rsidR="00FA33D0" w:rsidRPr="00FE58AF">
        <w:rPr>
          <w:sz w:val="20"/>
          <w:szCs w:val="20"/>
        </w:rPr>
        <w:t>.</w:t>
      </w:r>
      <w:r w:rsidR="00FA33D0">
        <w:rPr>
          <w:sz w:val="20"/>
          <w:szCs w:val="20"/>
        </w:rPr>
        <w:t xml:space="preserve"> First fellowship project – sourced from the City of Toledo. </w:t>
      </w:r>
    </w:p>
    <w:p w14:paraId="1676DE98" w14:textId="77777777" w:rsidR="00FA33D0" w:rsidRPr="00FA33D0" w:rsidRDefault="00FA33D0" w:rsidP="00FA33D0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AI Collective – Toledo Chapter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A33D0">
        <w:rPr>
          <w:rFonts w:eastAsia="Times New Roman"/>
          <w:b/>
          <w:sz w:val="20"/>
          <w:szCs w:val="20"/>
        </w:rPr>
        <w:t xml:space="preserve">– </w:t>
      </w:r>
      <w:r w:rsidR="00CC1F13">
        <w:rPr>
          <w:rFonts w:eastAsia="Times New Roman"/>
          <w:b/>
          <w:sz w:val="20"/>
          <w:szCs w:val="20"/>
        </w:rPr>
        <w:t>Co-</w:t>
      </w:r>
      <w:r w:rsidRPr="00FA33D0">
        <w:rPr>
          <w:rFonts w:eastAsia="Times New Roman"/>
          <w:b/>
          <w:sz w:val="20"/>
          <w:szCs w:val="20"/>
        </w:rPr>
        <w:t>Founder</w:t>
      </w:r>
      <w:r>
        <w:rPr>
          <w:rFonts w:eastAsia="Times New Roman"/>
          <w:b/>
          <w:sz w:val="20"/>
          <w:szCs w:val="20"/>
        </w:rPr>
        <w:tab/>
        <w:t>June 2025 – Present</w:t>
      </w:r>
    </w:p>
    <w:p w14:paraId="694628C9" w14:textId="77777777" w:rsidR="00FA33D0" w:rsidRPr="00FA33D0" w:rsidRDefault="00CC1F13" w:rsidP="00FA33D0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rFonts w:eastAsia="Times New Roman"/>
          <w:iCs/>
          <w:sz w:val="20"/>
          <w:szCs w:val="20"/>
        </w:rPr>
        <w:t xml:space="preserve">Co-founded the Toledo Chapter of the AI Collective; partnered with UToledo’s EECS department and AI/ML club to host the inaugural event with the EECS Chair and local tech leaders as panelists. </w:t>
      </w:r>
    </w:p>
    <w:p w14:paraId="4397905E" w14:textId="77777777" w:rsidR="001C6A22" w:rsidRDefault="001C6A22" w:rsidP="005B4F25">
      <w:pPr>
        <w:spacing w:after="0" w:line="240" w:lineRule="auto"/>
        <w:rPr>
          <w:rFonts w:eastAsia="Times New Roman"/>
          <w:sz w:val="20"/>
          <w:szCs w:val="20"/>
        </w:rPr>
      </w:pPr>
    </w:p>
    <w:p w14:paraId="288A4ED3" w14:textId="77777777" w:rsidR="00171522" w:rsidRPr="009E1D33" w:rsidRDefault="00171522" w:rsidP="00171522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5CFEC4F9" w14:textId="77777777" w:rsidR="00171522" w:rsidRPr="00FE58AF" w:rsidRDefault="00171522" w:rsidP="00171522">
      <w:pPr>
        <w:tabs>
          <w:tab w:val="right" w:pos="10620"/>
        </w:tabs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="00FA33D0" w:rsidRPr="00FA33D0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34D779DF" w14:textId="77777777" w:rsidR="00171522" w:rsidRPr="00FE58AF" w:rsidRDefault="00171522" w:rsidP="00171522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p w14:paraId="496B2BB0" w14:textId="77777777" w:rsidR="00A70AEC" w:rsidRPr="008A558E" w:rsidRDefault="00171522" w:rsidP="005B4F25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Honors and Awards: Dean’s List (2020 – 2022), UToledo Rockets Scholarship, Engineering Scholarship</w:t>
      </w:r>
    </w:p>
    <w:sectPr w:rsidR="00A70AEC" w:rsidRPr="008A558E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06CD"/>
    <w:multiLevelType w:val="multilevel"/>
    <w:tmpl w:val="29E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C5ACC"/>
    <w:multiLevelType w:val="multilevel"/>
    <w:tmpl w:val="180A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5"/>
  </w:num>
  <w:num w:numId="3" w16cid:durableId="684941752">
    <w:abstractNumId w:val="4"/>
  </w:num>
  <w:num w:numId="4" w16cid:durableId="174730120">
    <w:abstractNumId w:val="1"/>
  </w:num>
  <w:num w:numId="5" w16cid:durableId="628897385">
    <w:abstractNumId w:val="2"/>
  </w:num>
  <w:num w:numId="6" w16cid:durableId="230192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76"/>
    <w:rsid w:val="0000358A"/>
    <w:rsid w:val="00006825"/>
    <w:rsid w:val="000E682C"/>
    <w:rsid w:val="001479B3"/>
    <w:rsid w:val="00171522"/>
    <w:rsid w:val="00186095"/>
    <w:rsid w:val="001C6A22"/>
    <w:rsid w:val="001F5B7E"/>
    <w:rsid w:val="00200120"/>
    <w:rsid w:val="002A0B76"/>
    <w:rsid w:val="003064A2"/>
    <w:rsid w:val="003A1FA5"/>
    <w:rsid w:val="003C5C46"/>
    <w:rsid w:val="003D0160"/>
    <w:rsid w:val="004D12C7"/>
    <w:rsid w:val="005B4F25"/>
    <w:rsid w:val="00706C35"/>
    <w:rsid w:val="0075630A"/>
    <w:rsid w:val="008012B2"/>
    <w:rsid w:val="0082663B"/>
    <w:rsid w:val="00897024"/>
    <w:rsid w:val="008A558E"/>
    <w:rsid w:val="008D5741"/>
    <w:rsid w:val="009562B2"/>
    <w:rsid w:val="009638F2"/>
    <w:rsid w:val="00977843"/>
    <w:rsid w:val="00A70AEC"/>
    <w:rsid w:val="00A86561"/>
    <w:rsid w:val="00A87A14"/>
    <w:rsid w:val="00B741D7"/>
    <w:rsid w:val="00BA6938"/>
    <w:rsid w:val="00BD4FCA"/>
    <w:rsid w:val="00C93423"/>
    <w:rsid w:val="00CC1F13"/>
    <w:rsid w:val="00D127DB"/>
    <w:rsid w:val="00DD19C6"/>
    <w:rsid w:val="00E4182F"/>
    <w:rsid w:val="00E453CB"/>
    <w:rsid w:val="00E67FAD"/>
    <w:rsid w:val="00F922F9"/>
    <w:rsid w:val="00FA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63EEF"/>
  <w15:chartTrackingRefBased/>
  <w15:docId w15:val="{96B43930-BA8B-0849-9958-8685149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27DB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ledo.codes/fellowsh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mote@rockets.utoledo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inked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ma.com/aic-toledo-laun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C%23:.NET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C#:.NET Resume.dotx</Template>
  <TotalTime>1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1</cp:revision>
  <cp:lastPrinted>2025-09-18T12:57:00Z</cp:lastPrinted>
  <dcterms:created xsi:type="dcterms:W3CDTF">2025-09-28T23:29:00Z</dcterms:created>
  <dcterms:modified xsi:type="dcterms:W3CDTF">2025-09-28T23:30:00Z</dcterms:modified>
</cp:coreProperties>
</file>